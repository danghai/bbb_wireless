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@@@@@@@@@@@@@@@@@@@@@@@@@@@@@@@@@@@@@@@@@@@@@@@@@@@@@@@@@@@@@@@@@@@@@@@@@@@@@@@@@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ECE 372 – PROGRAMMING PROJECT I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@--------------------------------------------------------------------------------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USER Rotate_LEDS, TIMERS INTERRUPT, AND BUTTON INTERRUPT 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This program will rotating four USR Rotate_LEDS when the button is pressed 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The USER Rotate_LEDS will rotate from USER_LED 3 to USER LED_0 and go back to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USER_LED 3. Timer generates a delay 1 second compared with real life. 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@-------------------------------------------------------------------------------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Hai Dang Hoang 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Reference: Douglas V. Hall and Leela Yadlapalli 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January 18th, 2015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@@@@@@@@@@@@@@@@@@@@@@@@@@@@@@@@@@@@@@@@@@@@@@@@@@@@@@@@@@@@@@@@@@@@@@@@@@@@@@@@@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.text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r>
        <w:rPr>
          <w:rFonts w:ascii="Consolas" w:hAnsi="Consolas" w:cs="Consolas"/>
          <w:color w:val="000000"/>
          <w:sz w:val="20"/>
          <w:szCs w:val="20"/>
        </w:rPr>
        <w:t xml:space="preserve"> _start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r>
        <w:rPr>
          <w:rFonts w:ascii="Consolas" w:hAnsi="Consolas" w:cs="Consolas"/>
          <w:color w:val="000000"/>
          <w:sz w:val="20"/>
          <w:szCs w:val="20"/>
        </w:rPr>
        <w:t xml:space="preserve"> INT_DIRECTOR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_start: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@INITIALIZE STACK-----------------------------------------------------------------@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R13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STACK1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Point to base of STACK for SVC mode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ADD R13, R13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0X1000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Point to top of STACK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CPS #0x12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Switch to IRQ mode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R13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STACK2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Point to IRQ stack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CPS #0x13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Back to SVC mode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0x4804C000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Base address for GPIO1 registers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ADD R4, 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0x190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Address of GPIO1_CLEARDATAOUT register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R7, #0x01E00000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Load value to turn off Rotate_LED on GPIO1_21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,22,23,24</w:t>
      </w:r>
      <w:proofErr w:type="gramEnd"/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R4]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Write to GPIO1_CLEARDATAOUT register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@SET UP FOR GPIO-----------------------------------------------------------------@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ADD 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,R0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,#0x0134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Get GPIO1_OE register address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READ current GPIO1 Output Enable register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0xFE1FFFFF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Word to enable GPIO1_21,22,23,24 as output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AND R6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,R7,R6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Clear bit 12 (MODIFY)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R6, [R1]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WRITE to GPIO1 Output Enable register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@INITIALIZE FALLING EDGE DECTECT-------------------------------------------------@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ADD R1, R0, #0x14C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Falling edge detect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R2, =0x80000000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Detect by GPIO1_31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R3, [R1]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Read current value in GPIO1_FALLING_EDGE_DETECT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ORR R3, R3, R2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Modify the current value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R3, [R1]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Write modified value back to GPIO1_FALLINGEDGEDECTECT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ADD R1, R0, #0x34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Get address of GPIO1_IRQSTATUS_SET0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Enable GPIO1_31 request on GPIO1_IRQSTATUS_SET0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@Initialize INTC------------------------------------------------------------------@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Reset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R1, =0x48200010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INTC_SYSCONFIG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Value for reset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STR R2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Software Reset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Enable timer interrupt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0x482000C8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Address of INTC_MIR_CLEAR2 register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R2, #0x10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Value to unmask INTC INT 68, DMTIMER2, POINTR_PEND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Write to INTC_MIR_CLEAR2 register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Enable GPIO interrupt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R1, =0x482000E8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Address INTC_MIR_CLEAR3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R2, #0x00000004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Value to unmask INTC INT 98, GPIO1, POINTRPEND1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Write to INTC_MIR_CLEAR3 register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@SET UP FOR TIMER-----------------------------------------------------------------@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Enable Timer 2 Clock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R1, =0x44E00080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Address of CM_PER_TIMER2_CLKCTRL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R2, #2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Value to enable the timer 2 clock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Enable Timer 2 clock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Initialize Timer 2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R1, =0x48040000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Base address of Timer 2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Reset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Value for reset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R1,#0x10]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Store Timer Config ( TIOCP_CFG)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Prime the timer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R2, =0xFFFF8300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1 second count from 0xFFFF8300 to 0xFFFFFFFF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0x3C]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Store it into Timer TCRR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R2, =0xFFFF8300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1 second count from 0xFFFF8300 to 0xFFFFFFFF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0x40]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Store it into Timer TLDR 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Start Auto-reload timer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Auto-reload, start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R1,#0x38]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Store it in Time TCLR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Initial overflow interrupt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Value to enable overflow interrupt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R1,#0x2C]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Store it Timer Interrupt Enable Set Register 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Make sure processor IRQ enabRotate_LED in CPSR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MRS R3, CPSR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Copy CPSR to R3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BIC R3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0x80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Clear bit 7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MSR CPSR_c, R3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Write back to CPSR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Wait for interrupt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R5, #0x0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Register hold pointer of status Rotate_LED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LOOP: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NOP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 LOOP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INT_DIRECTOR: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STMFD SP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{R0-R3, LR}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Push registers on stack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Check if it's GPIO interrupt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R0, =0x482000F8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Address of INTC_PENDING_IRQ3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R1, [R0]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Get current value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TST R1, #0x4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Test bit 2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BEQ Check_TIMER_interrupt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If interrupt doesn't come from GPIO1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Check if it come from GPIO1_31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R0, =0x4804C02C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Address of GPIO1_IRQ_STATUS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R1, [R0]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Get current value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TST R1, #0x80000000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Test bit 31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BNE BUTTON_SVC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If interrupt comes from GPIO1_31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BEQ PASS_ON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Check_TIMER_interrupt: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@  Check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that this is the timer interrupt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0x482000D8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Address of INTC-PENDING_IRQ2 register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R0]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Read INTC-PENDING_IRQ2 register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TST 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TEST BIT 4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BEQ  PASS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_ON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Interrupt doesn't come from Timer 2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@  Check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that this is the overflow interrupt 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R0, =0x48040028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Address of Timer 2 IRQ Status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R0]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Load value from 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CMP R1, #2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Check Overflow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BEQ IRQ_timer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If overflow -&gt; change state of Rotate_LED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PASS_ON: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LDMFD SP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{R0-R3,LR}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Restore registers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SUBS PC, LR, #4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Pass execution on to wait LOOP for now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@---------------------TIMER_2_INTERRUPT_PROCEDURE (OVERFLOW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)-------------------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@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IRQ_timer: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Clear timer interrupts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R1, =0x48040028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Timer2_IRQ Status (IRQSTATUS)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R2, #2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Capture,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overflow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and match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Write 1 to clear interrupt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Generate new IRQ generation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0x48200048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Address of INTC_CONTROL register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R1, #01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Value to enable new IRQ generation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R0]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Write to INTC_CONTROL register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Check value store in FLAG_button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R0, =FLAG_button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Get pointer of FLAG_button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R2, [R0]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Get current value in FLAG_button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CMP R2, #0x0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Check current value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If flag is 0 --&gt; turn off all Rotate_LEDs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MOVEQ R7, #0x01E00000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Value to turn off all Rotate_LED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LDREQ 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0x4804C190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Address of GPIO1_CLEAR_DATA_OUT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STREQ R7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R0]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Value to turn off 4 Rotate_LEDs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MOVEQ R5, #0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Reset Pointer register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If flag is 1</w:t>
      </w:r>
      <w:r>
        <w:rPr>
          <w:rFonts w:ascii="Consolas" w:hAnsi="Consolas" w:cs="Consolas"/>
          <w:color w:val="3F7F5F"/>
          <w:sz w:val="20"/>
          <w:szCs w:val="20"/>
        </w:rPr>
        <w:tab/>
        <w:t>--&gt; Rotate_LED rotation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LDRNE R1, =Rotate_LED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Get pointer for Rotate_LED array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LDRNE R3, [R1, R5]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Get one value in Rotate_LED array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BNE Rotate_LED_ON_OFF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Do Rotate_LED rotation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 DONE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@-----------------PROCEDURE TO TURN ON OR OFF ONE SPECIFIC Rotate_LED--------------@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Rotate_LED_ON_OFF: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R0, =FLAG_timer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Get pointer of FLAG_timer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R2, [R0]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Get current value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CMP R2, #0x1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Check FLAG_timer 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BEQ Timer_LED_Off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if equals 0 --&gt; Timer for LED off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ELSE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0x4804C194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Address of GPIO1_SET_DATA_OUT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R0]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Value to turn on one Rotate_LED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Update FLAG_Timer for next state will turn off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FLAG_timer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R2, #1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Assign value 0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[R0]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Store 0 into memory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Update pointer for status of Rotate_LED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CMP R5, #0xC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Check current value of pointer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MOVEQ R5, #0x0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Restore to 0 if the value reach #0xC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ADDNE R5, R5, #4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Increament by 4 if the value've not reaches #0xC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 DONE     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Timer_LED_Off: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0x4804C190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Address of GPIO1_CLEAR_DATA_OUT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R3, #0x01E00000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R0]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Value to turn off one Rotate_LED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Update FLAG_Timer for next state will turn on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FLAG_timer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R2, #0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Assign value 1 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[R0]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Store 1 into memory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DONE: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LDMFD SP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{R0-R3,LR}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Restore registers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SUBS PC, LR, #4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Pass execution on to wait LOOP for now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@-----------GPIO1 INTERRUPT PROCEDURE (Falling edge detect on GPIO1_31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)-------------@</w:t>
      </w:r>
      <w:proofErr w:type="gramEnd"/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BUTTON_SVC: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0x4804C02C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Load GPIO1_IRQTATUS register address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R1, =0x80000000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Value to turn off GPIO1_31 interrupt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R1, [R0]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Write to to turn off GPIO1_31 interrupt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0x48200048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Address of INTC_CONTROL register 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Value to clear bit 0 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R0]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Write to INTC_CONTROL register 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0x4804C190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MOV R7, #0x01E00000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Load value to turn off Rotate_LED on GPIO1_21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,22,23,24</w:t>
      </w:r>
      <w:proofErr w:type="gramEnd"/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R0]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FLAG_button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Load pointer of Flag to check current state 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R0]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Load value from Flag memory 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CMP R3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0x0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Check FLAG_button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Update FLAG_button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MOVEQ R3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0x1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If current value is 0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STREQ R3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R0]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Store 1 to the Check_Flag for the next check 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Resotre initialization for pointer and FLAG_timer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MOVEQ R5, #0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Restore pointer Rotate_LED array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LDREQ R1, =FLAG_timer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Get pointer of FLAG_timer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MOVEQ R2, #0x0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Value to restore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STREQ R2, [R1]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Restore FLAG_timer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ELSE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MOVNE R3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0x0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If current value is 1 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STRNE R3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R0]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Store 0 to the Check_Flag for the next check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LDMFD SP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{R0-R3,LR}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Restore registers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SUBS PC, LR, #4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Pass execution on to wait LOOP for now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.align</w:t>
      </w:r>
      <w:r>
        <w:rPr>
          <w:rFonts w:ascii="Consolas" w:hAnsi="Consolas" w:cs="Consolas"/>
          <w:color w:val="000000"/>
          <w:sz w:val="20"/>
          <w:szCs w:val="20"/>
        </w:rPr>
        <w:t xml:space="preserve"> 2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SYS_IRQ:</w:t>
      </w:r>
      <w:r>
        <w:rPr>
          <w:rFonts w:ascii="Consolas" w:hAnsi="Consolas" w:cs="Consolas"/>
          <w:color w:val="000000"/>
          <w:sz w:val="20"/>
          <w:szCs w:val="20"/>
        </w:rPr>
        <w:t xml:space="preserve">  .WORD 0x0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Location to store systems IRQ address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.data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FLAG_button: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r>
        <w:rPr>
          <w:rFonts w:ascii="Consolas" w:hAnsi="Consolas" w:cs="Consolas"/>
          <w:color w:val="000000"/>
          <w:sz w:val="20"/>
          <w:szCs w:val="20"/>
        </w:rPr>
        <w:t xml:space="preserve"> 0x0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flag for checking button is press or not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FLAG_button = 1 -&gt; Rotate_LED turn on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FLAG_button = 0 -&gt; Rotate_LED turn off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FLAG_timer: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r>
        <w:rPr>
          <w:rFonts w:ascii="Consolas" w:hAnsi="Consolas" w:cs="Consolas"/>
          <w:color w:val="000000"/>
          <w:sz w:val="20"/>
          <w:szCs w:val="20"/>
        </w:rPr>
        <w:t xml:space="preserve"> 0x0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flag timer for checking timer using LED on or LED off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FLAG_timer = 0 -&gt; Time for LED off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FLAG_timer = 1 -&gt; Time for one LED on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Rotate_LED: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r>
        <w:rPr>
          <w:rFonts w:ascii="Consolas" w:hAnsi="Consolas" w:cs="Consolas"/>
          <w:color w:val="000000"/>
          <w:sz w:val="20"/>
          <w:szCs w:val="20"/>
        </w:rPr>
        <w:t xml:space="preserve"> 0x01000000, 0x00800000, 0x00400000, 0x00200000 </w:t>
      </w:r>
      <w:r>
        <w:rPr>
          <w:rFonts w:ascii="Consolas" w:hAnsi="Consolas" w:cs="Consolas"/>
          <w:color w:val="3F7F5F"/>
          <w:sz w:val="20"/>
          <w:szCs w:val="20"/>
        </w:rPr>
        <w:t>@ Values for turn in 4 USER Rotate_LEDS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STACK1:</w:t>
      </w:r>
      <w:r>
        <w:rPr>
          <w:rFonts w:ascii="Consolas" w:hAnsi="Consolas" w:cs="Consolas"/>
          <w:color w:val="000000"/>
          <w:sz w:val="20"/>
          <w:szCs w:val="20"/>
        </w:rPr>
        <w:tab/>
        <w:t>.rept 1024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r>
        <w:rPr>
          <w:rFonts w:ascii="Consolas" w:hAnsi="Consolas" w:cs="Consolas"/>
          <w:color w:val="000000"/>
          <w:sz w:val="20"/>
          <w:szCs w:val="20"/>
        </w:rPr>
        <w:t xml:space="preserve"> 0x0000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.endr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STACK2:</w:t>
      </w:r>
      <w:r>
        <w:rPr>
          <w:rFonts w:ascii="Consolas" w:hAnsi="Consolas" w:cs="Consolas"/>
          <w:color w:val="000000"/>
          <w:sz w:val="20"/>
          <w:szCs w:val="20"/>
        </w:rPr>
        <w:tab/>
        <w:t>.rept 1024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r>
        <w:rPr>
          <w:rFonts w:ascii="Consolas" w:hAnsi="Consolas" w:cs="Consolas"/>
          <w:color w:val="000000"/>
          <w:sz w:val="20"/>
          <w:szCs w:val="20"/>
        </w:rPr>
        <w:t xml:space="preserve"> 0x0000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.endr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.END</w:t>
      </w: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DC0" w:rsidRDefault="00F02DC0" w:rsidP="00F02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4C44" w:rsidRPr="00F02DC0" w:rsidRDefault="00A34C44" w:rsidP="00F02DC0">
      <w:bookmarkStart w:id="0" w:name="_GoBack"/>
      <w:bookmarkEnd w:id="0"/>
    </w:p>
    <w:sectPr w:rsidR="00A34C44" w:rsidRPr="00F02DC0" w:rsidSect="002012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A66"/>
    <w:rsid w:val="00196BE1"/>
    <w:rsid w:val="003E628E"/>
    <w:rsid w:val="00722A66"/>
    <w:rsid w:val="00A0020E"/>
    <w:rsid w:val="00A34C44"/>
    <w:rsid w:val="00B06AA4"/>
    <w:rsid w:val="00F0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7BB2E3-912B-4258-B46A-3ECDE12B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A6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8B061851</Template>
  <TotalTime>91</TotalTime>
  <Pages>5</Pages>
  <Words>1383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haidang</dc:creator>
  <cp:lastModifiedBy>Hai Dang</cp:lastModifiedBy>
  <cp:revision>5</cp:revision>
  <dcterms:created xsi:type="dcterms:W3CDTF">2015-01-16T17:38:00Z</dcterms:created>
  <dcterms:modified xsi:type="dcterms:W3CDTF">2015-01-16T21:42:00Z</dcterms:modified>
</cp:coreProperties>
</file>